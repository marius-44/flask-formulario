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B1C6A" w14:textId="53494C8F" w:rsidR="00E472AF" w:rsidRPr="00E472AF" w:rsidRDefault="00E472AF" w:rsidP="00A94B9E">
      <w:pPr>
        <w:pStyle w:val="Ttulo1"/>
      </w:pPr>
      <w:r w:rsidRPr="00E472AF">
        <w:t>{{nombre}}</w:t>
      </w:r>
    </w:p>
    <w:p w14:paraId="5B585075" w14:textId="14D06B61" w:rsidR="00DB25B3" w:rsidRDefault="00DB25B3" w:rsidP="00E472AF">
      <w:r>
        <w:t>{{nombre}}</w:t>
      </w:r>
      <w:r w:rsidR="00E472AF">
        <w:t xml:space="preserve"> tiene {{edad}} años de edad. Casi todos le dicen </w:t>
      </w:r>
      <w:r>
        <w:t>{{apodo}}</w:t>
      </w:r>
      <w:r w:rsidR="00E472AF">
        <w:t xml:space="preserve">. Nació en {{lugar_nac}}, un {{fecha_nac}}. </w:t>
      </w:r>
      <w:r w:rsidR="00FB50AA">
        <w:t>Se dedica a ser</w:t>
      </w:r>
      <w:r w:rsidR="00E472AF">
        <w:t xml:space="preserve"> {{ocupacion}}</w:t>
      </w:r>
    </w:p>
    <w:p w14:paraId="2B890567" w14:textId="45F187C5" w:rsidR="00DB25B3" w:rsidRDefault="00E472AF" w:rsidP="00E472AF">
      <w:r>
        <w:t>De g</w:t>
      </w:r>
      <w:r w:rsidR="00DB25B3">
        <w:t>énero</w:t>
      </w:r>
      <w:r>
        <w:t xml:space="preserve"> </w:t>
      </w:r>
      <w:r w:rsidR="00DB25B3">
        <w:t>{{gen}}</w:t>
      </w:r>
      <w:r>
        <w:t>, mide</w:t>
      </w:r>
      <w:r w:rsidR="00DB25B3">
        <w:t xml:space="preserve"> {{alto}}</w:t>
      </w:r>
      <w:r>
        <w:t xml:space="preserve"> metros de alto, y pesa </w:t>
      </w:r>
      <w:r w:rsidR="00DB25B3">
        <w:t>{{peso}}</w:t>
      </w:r>
      <w:r>
        <w:t xml:space="preserve"> kilogramos. Es de cabello</w:t>
      </w:r>
      <w:r w:rsidR="00DB25B3">
        <w:t xml:space="preserve"> {{color_cabello}}</w:t>
      </w:r>
      <w:r>
        <w:t xml:space="preserve"> y </w:t>
      </w:r>
      <w:r w:rsidR="00DB25B3">
        <w:t>ojos</w:t>
      </w:r>
      <w:r>
        <w:t xml:space="preserve"> de color</w:t>
      </w:r>
      <w:r w:rsidR="00DB25B3">
        <w:t xml:space="preserve"> {{color_ojos}}</w:t>
      </w:r>
      <w:r>
        <w:t xml:space="preserve">, uno podría decir que luce </w:t>
      </w:r>
      <w:r w:rsidR="00DB25B3">
        <w:t>{{complexion}}</w:t>
      </w:r>
      <w:r>
        <w:t>.</w:t>
      </w:r>
    </w:p>
    <w:p w14:paraId="3B233846" w14:textId="77777777" w:rsidR="00E472AF" w:rsidRPr="00174FA8" w:rsidRDefault="00E472AF" w:rsidP="00174FA8"/>
    <w:sectPr w:rsidR="00E472AF" w:rsidRPr="00174F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83F"/>
    <w:rsid w:val="000F46BC"/>
    <w:rsid w:val="000F683F"/>
    <w:rsid w:val="001136AB"/>
    <w:rsid w:val="00174FA8"/>
    <w:rsid w:val="00175907"/>
    <w:rsid w:val="001C45B4"/>
    <w:rsid w:val="003737B9"/>
    <w:rsid w:val="0046060F"/>
    <w:rsid w:val="004F618C"/>
    <w:rsid w:val="005F2CE1"/>
    <w:rsid w:val="009B1329"/>
    <w:rsid w:val="009D098B"/>
    <w:rsid w:val="00A41753"/>
    <w:rsid w:val="00A94B9E"/>
    <w:rsid w:val="00B67DBF"/>
    <w:rsid w:val="00BE09EE"/>
    <w:rsid w:val="00C008A2"/>
    <w:rsid w:val="00CC4B87"/>
    <w:rsid w:val="00DB25B3"/>
    <w:rsid w:val="00E472AF"/>
    <w:rsid w:val="00FB50AA"/>
    <w:rsid w:val="00FE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E1657"/>
  <w15:chartTrackingRefBased/>
  <w15:docId w15:val="{20A83A1A-7A83-4287-8696-14731256A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60F"/>
    <w:pPr>
      <w:spacing w:line="360" w:lineRule="auto"/>
      <w:jc w:val="both"/>
    </w:pPr>
    <w:rPr>
      <w:rFonts w:ascii="Cambria" w:hAnsi="Cambria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6060F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sz w:val="28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060F"/>
    <w:pPr>
      <w:keepNext/>
      <w:keepLines/>
      <w:spacing w:before="160" w:after="80"/>
      <w:outlineLvl w:val="1"/>
    </w:pPr>
    <w:rPr>
      <w:rFonts w:eastAsiaTheme="majorEastAsia" w:cstheme="majorBidi"/>
      <w:sz w:val="28"/>
      <w:szCs w:val="32"/>
      <w:u w:val="singl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06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06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06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06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06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06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06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060F"/>
    <w:rPr>
      <w:rFonts w:ascii="Cambria" w:eastAsiaTheme="majorEastAsia" w:hAnsi="Cambria" w:cstheme="majorBidi"/>
      <w:b/>
      <w:sz w:val="28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6060F"/>
    <w:rPr>
      <w:rFonts w:ascii="Cambria" w:eastAsiaTheme="majorEastAsia" w:hAnsi="Cambria" w:cstheme="majorBidi"/>
      <w:sz w:val="28"/>
      <w:szCs w:val="32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06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060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060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06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060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06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06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6060F"/>
    <w:pPr>
      <w:spacing w:after="8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060F"/>
    <w:rPr>
      <w:rFonts w:ascii="Cambria" w:eastAsiaTheme="majorEastAsia" w:hAnsi="Cambr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606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606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606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6060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6060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6060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06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060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606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u\Documents\Plantillas%20personalizadas%20de%20Office\Camb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Cambria.dotx</Template>
  <TotalTime>21</TotalTime>
  <Pages>1</Pages>
  <Words>52</Words>
  <Characters>286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Núñez</dc:creator>
  <cp:keywords/>
  <dc:description/>
  <cp:lastModifiedBy>Mario Eduardo Nuñez Zapata</cp:lastModifiedBy>
  <cp:revision>9</cp:revision>
  <dcterms:created xsi:type="dcterms:W3CDTF">2025-08-31T20:24:00Z</dcterms:created>
  <dcterms:modified xsi:type="dcterms:W3CDTF">2025-10-02T01:08:00Z</dcterms:modified>
</cp:coreProperties>
</file>